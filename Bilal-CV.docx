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3E4459" w14:paraId="7CC6DCA1" w14:textId="77777777" w:rsidTr="003E4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Mar>
              <w:bottom w:w="0" w:type="dxa"/>
              <w:right w:w="216" w:type="dxa"/>
            </w:tcMar>
            <w:vAlign w:val="bottom"/>
          </w:tcPr>
          <w:p w14:paraId="64B380B4" w14:textId="77777777" w:rsidR="003E4459" w:rsidRDefault="00000000">
            <w:pPr>
              <w:pStyle w:val="Icons"/>
              <w:rPr>
                <w:b w:val="0"/>
                <w:bCs w:val="0"/>
                <w:color w:val="4C4C4C" w:themeColor="text2" w:themeTint="BF"/>
              </w:rPr>
            </w:pPr>
            <w:r>
              <w:rPr>
                <w:b w:val="0"/>
                <w:bCs w:val="0"/>
                <w:noProof/>
                <w:color w:val="4C4C4C" w:themeColor="text2" w:themeTint="BF"/>
              </w:rPr>
              <mc:AlternateContent>
                <mc:Choice Requires="wpg">
                  <w:drawing>
                    <wp:inline distT="0" distB="0" distL="0" distR="0" wp14:anchorId="1528605B" wp14:editId="49052F5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5" name="Objective icon top horizontal line" descr="Objective icon top horizontal line"/>
                              <wps:cNvSpPr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6" name="Objective icon middle horizontal line" descr="Objective icon middle horizontal line"/>
                              <wps:cNvSpPr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7" name="Objective icon bottom horizontal line" descr="Objective icon bottom horizontal line"/>
                              <wps:cNvSpPr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Objective in circle icon" o:spid="_x0000_s1026" o:spt="203" alt="Objective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">
                      <o:lock v:ext="edit" aspectratio="f"/>
                      <v:shape id="Objective icon circle" o:spid="_x0000_s1026" o:spt="100" alt="Objective icon circle" style="position:absolute;left:0;top:0;height:171;width:171;" fillcolor="#77448B [3204]" filled="t" stroked="f" coordsize="3246,3246" o:gfxdata="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QfbbtwAAANsAAAAP&#10;AAAAAAAAAAEAIAAAACIAAABkcnMvZG93bnJldi54bWxQSwECFAAUAAAACACHTuJAMy8FnjsAAAA5&#10;AAAAEAAAAAAAAAABACAAAAAGAQAAZHJzL3NoYXBleG1sLnhtbFBLBQYAAAAABgAGAFsBAACwAwAA&#10;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top horizontal line" o:spid="_x0000_s1026" o:spt="100" alt="Objective icon top horizontal line" style="position:absolute;left:64;top:62;height:6;width:46;" fillcolor="#FFFFFF [3212]" filled="t" stroked="f" coordsize="869,108" o:gfxdata="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MkrF7sAAADb&#10;AAAADwAAAAAAAAABACAAAAAiAAAAZHJzL2Rvd25yZXYueG1sUEsBAhQAFAAAAAgAh07iQDMvBZ47&#10;AAAAOQAAABAAAAAAAAAAAQAgAAAACgEAAGRycy9zaGFwZXhtbC54bWxQSwUGAAAAAAYABgBbAQAA&#10;tAMAAAAA&#10;" path="m54,0l815,0,832,3,847,10,858,22,866,37,869,54,866,71,858,86,847,98,832,106,815,108,54,108,37,106,22,98,10,86,3,71,0,54,3,37,10,22,22,10,37,3,54,0xe">
                        <v:path o:connectlocs="2,0;43,0;44,0;44,0;45,1;45,2;46,3;45,3;45,4;44,5;44,5;43,6;2,6;1,5;1,5;0,4;0,3;0,3;0,2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middle horizontal line" o:spid="_x0000_s1026" o:spt="100" alt="Objective icon middle horizontal line" style="position:absolute;left:64;top:82;height:6;width:46;" fillcolor="#FFFFFF [3212]" filled="t" stroked="f" coordsize="869,108" o:gfxdata="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u1YLsAAADb&#10;AAAADwAAAAAAAAABACAAAAAiAAAAZHJzL2Rvd25yZXYueG1sUEsBAhQAFAAAAAgAh07iQDMvBZ47&#10;AAAAOQAAABAAAAAAAAAAAQAgAAAACgEAAGRycy9zaGFwZXhtbC54bWxQSwUGAAAAAAYABgBbAQAA&#10;tAMAAAAA&#10;" path="m54,0l815,0,832,2,847,10,858,22,866,37,869,54,866,71,858,86,847,98,832,105,815,108,54,108,37,105,22,98,10,86,3,71,0,54,3,37,10,22,22,10,37,2,54,0xe">
                        <v:path o:connectlocs="2,0;43,0;44,0;44,0;45,1;45,2;46,3;45,3;45,4;44,5;44,5;43,6;2,6;1,5;1,5;0,4;0,3;0,3;0,2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bottom horizontal line" o:spid="_x0000_s1026" o:spt="100" alt="Objective icon bottom horizontal line" style="position:absolute;left:64;top:103;height:5;width:46;" fillcolor="#FFFFFF [3212]" filled="t" stroked="f" coordsize="869,109" o:gfxdata="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SfdQtwAAANsAAAAP&#10;AAAAAAAAAAEAIAAAACIAAABkcnMvZG93bnJldi54bWxQSwECFAAUAAAACACHTuJAMy8FnjsAAAA5&#10;AAAAEAAAAAAAAAABACAAAAAGAQAAZHJzL3NoYXBleG1sLnhtbFBLBQYAAAAABgAGAFsBAACwAwAA&#10;AAA=&#10;" path="m54,0l815,0,832,3,847,11,858,23,866,37,869,55,866,72,858,87,847,98,832,106,815,109,54,109,37,106,22,98,10,87,3,72,0,55,3,37,10,23,22,11,37,3,54,0xe">
                        <v:path o:connectlocs="2,0;43,0;44,0;44,0;45,1;45,1;46,2;45,3;45,3;44,4;44,4;43,5;2,5;1,4;1,4;0,3;0,3;0,2;0,1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55D710D" w14:textId="77777777" w:rsidR="003E4459" w:rsidRDefault="00000000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845F0168D1004EE68E8F81000A199A3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D13A5B">
                  <w:t>Twitter/Blog/Portfolio</w:t>
                </w:r>
              </w:sdtContent>
            </w:sdt>
          </w:p>
        </w:tc>
      </w:tr>
    </w:tbl>
    <w:tbl>
      <w:tblPr>
        <w:tblStyle w:val="TableGrid"/>
        <w:tblpPr w:leftFromText="180" w:rightFromText="180" w:vertAnchor="page" w:horzAnchor="page" w:tblpX="111" w:tblpY="91"/>
        <w:tblW w:w="66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6523"/>
        <w:gridCol w:w="4987"/>
      </w:tblGrid>
      <w:tr w:rsidR="003E4459" w14:paraId="74133549" w14:textId="77777777">
        <w:trPr>
          <w:trHeight w:hRule="exact" w:val="1440"/>
        </w:trPr>
        <w:tc>
          <w:tcPr>
            <w:tcW w:w="6523" w:type="dxa"/>
            <w:tcMar>
              <w:right w:w="144" w:type="dxa"/>
            </w:tcMar>
            <w:vAlign w:val="bottom"/>
          </w:tcPr>
          <w:p w14:paraId="740B15AE" w14:textId="77777777" w:rsidR="003E4459" w:rsidRDefault="00000000">
            <w:pPr>
              <w:pStyle w:val="Title"/>
              <w:rPr>
                <w:b/>
                <w:bCs/>
                <w:color w:val="702D75"/>
              </w:rPr>
            </w:pPr>
            <w:r>
              <w:rPr>
                <w:b/>
                <w:bCs/>
                <w:color w:val="702D75"/>
              </w:rPr>
              <w:t xml:space="preserve">        BILAL JAWAID</w:t>
            </w:r>
          </w:p>
        </w:tc>
        <w:tc>
          <w:tcPr>
            <w:tcW w:w="4987" w:type="dxa"/>
            <w:tcMar>
              <w:left w:w="144" w:type="dxa"/>
            </w:tcMar>
            <w:vAlign w:val="bottom"/>
          </w:tcPr>
          <w:p w14:paraId="684BA487" w14:textId="77777777" w:rsidR="003E4459" w:rsidRDefault="00000000">
            <w:pPr>
              <w:pStyle w:val="ContactInfo"/>
              <w:rPr>
                <w:color w:val="4C4C4C" w:themeColor="text2" w:themeTint="BF"/>
                <w:sz w:val="16"/>
                <w:szCs w:val="16"/>
              </w:rPr>
            </w:pPr>
            <w:sdt>
              <w:sdtPr>
                <w:rPr>
                  <w:color w:val="4C4C4C" w:themeColor="text2" w:themeTint="BF"/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26495EE6F55045D28926BD70BCFE518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D13A5B">
                  <w:rPr>
                    <w:color w:val="4C4C4C" w:themeColor="text2" w:themeTint="BF"/>
                    <w:sz w:val="20"/>
                    <w:szCs w:val="20"/>
                  </w:rPr>
                  <w:t>Flat # 27, Amina Apt, Block ‘M’, North Nazimabad</w:t>
                </w:r>
              </w:sdtContent>
            </w:sdt>
            <w:r>
              <w:rPr>
                <w:color w:val="4C4C4C" w:themeColor="text2" w:themeTint="BF"/>
                <w:sz w:val="16"/>
                <w:szCs w:val="16"/>
              </w:rPr>
              <w:t xml:space="preserve"> </w:t>
            </w:r>
            <w:r>
              <w:rPr>
                <w:noProof/>
                <w:color w:val="4C4C4C" w:themeColor="text2" w:themeTint="BF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F603DB" wp14:editId="06FECDF1">
                      <wp:extent cx="118745" cy="118745"/>
                      <wp:effectExtent l="0" t="0" r="0" b="0"/>
                      <wp:docPr id="54" name="Address icon" descr="Addres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shape id="Address icon" o:spid="_x0000_s1026" o:spt="100" alt="Address icon" style="height:9.35pt;width:9.35pt;" fillcolor="#77448B [3204]" filled="t" stroked="f" coordsize="2846,2833" o:gfxdata="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0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>
                      <v:path o:connectlocs="62359,965;67121,4825;73386,10741;80654,17707;88464,25301;96317,33022;103668,40281;110142,46701;115154,51778;118161,54967;115154,55974;107928,56226;103041,56435;103041,107668;102248,113962;99533,117319;94228,118746;90093,118872;85165,118746;80403,118410;77605,116186;76477,110731;76226,103221;76101,95374;76059,87108;76059,80059;76101,75821;75642,71625;73094,68436;68959,66799;63863,66254;58391,66170;52335,66548;47156,67848;43480,70408;42185,74604;42227,101836;42144,113165;40055,116774;35294,118410;23473,118662;18545,117193;15871,113417;15537,95878;15454,56687;12864,56729;7977,56771;3049,56729;167,56729;1085,55344;4552,51610;9857,46029;16456,39190;23974,31595;31827,23749;39512,16070;46613,9147;52502,3398;57096,293" o:connectangles="0,0,0,0,0,0,0,0,0,0,0,0,0,0,0,0,0,0,0,0,0,0,0,0,0,0,0,0,0,0,0,0,0,0,0,0,0,0,0,0,0,0,0,0,0,0,0,0,0,0,0,0,0,0,0,0,0,0,0"/>
                      <v:fill on="t" focussize="0,0"/>
                      <v:stroke on="f" weight="0pt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 w14:paraId="38F3B3AC" w14:textId="77777777" w:rsidR="003E4459" w:rsidRDefault="00000000">
            <w:pPr>
              <w:pStyle w:val="ContactInfo"/>
              <w:rPr>
                <w:color w:val="4C4C4C" w:themeColor="text2" w:themeTint="BF"/>
              </w:rPr>
            </w:pPr>
            <w:sdt>
              <w:sdtPr>
                <w:rPr>
                  <w:color w:val="4C4C4C" w:themeColor="text2" w:themeTint="BF"/>
                </w:rPr>
                <w:alias w:val="Enter phone:"/>
                <w:tag w:val="Enter phone:"/>
                <w:id w:val="381135673"/>
                <w:placeholder>
                  <w:docPart w:val="F1F61FBA112B48D0942A1E29D16AA13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D13A5B">
                  <w:rPr>
                    <w:color w:val="4C4C4C" w:themeColor="text2" w:themeTint="BF"/>
                  </w:rPr>
                  <w:t>03332879317</w:t>
                </w:r>
              </w:sdtContent>
            </w:sdt>
            <w:r>
              <w:rPr>
                <w:color w:val="4C4C4C" w:themeColor="text2" w:themeTint="BF"/>
              </w:rPr>
              <w:t xml:space="preserve">  </w:t>
            </w:r>
            <w:r>
              <w:rPr>
                <w:noProof/>
                <w:color w:val="4C4C4C" w:themeColor="text2" w:themeTint="BF"/>
              </w:rPr>
              <mc:AlternateContent>
                <mc:Choice Requires="wps">
                  <w:drawing>
                    <wp:inline distT="0" distB="0" distL="0" distR="0" wp14:anchorId="782F40CF" wp14:editId="47D6301F">
                      <wp:extent cx="109220" cy="109220"/>
                      <wp:effectExtent l="0" t="0" r="5080" b="5080"/>
                      <wp:docPr id="55" name="Telephone icon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shape id="Telephone icon" o:spid="_x0000_s1026" o:spt="100" alt="Phone icon" style="height:8.6pt;width:8.6pt;" fillcolor="#77448B [3204]" filled="t" stroked="f" coordsize="2552,2616" o:gfxdata="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0,669,2,606,11,543,23,483,41,423,63,365,91,307,124,252,160,197,201,144,247,92,279,61,311,36,345,18,377,6,410,0xe">
                      <v:path o:connectlocs="20509,461;24938,3229;31903,10108;36719,14932;38697,18833;38353,22650;35687,26383;31258,30326;28764,34520;28506,38799;30398,43077;39471,52557;60281,72061;70084,80450;74255,81624;78383,80576;82296,77010;86767,72858;91196,71432;95539,72480;99752,75920;108739,86448;109728,90139;109126,93453;107750,95928;106417,97354;105686,97983;103708,99577;100913,101758;97559,104107;94034,106204;90680,107672;84445,109266;79458,109728;75330,109308;71718,108259;68322,106707;61872,103562;50177,97060;39385,90013;29624,82170;20982,73445;13501,63756;7309,52892;2536,40770;171,30787;472,22776;2708,15309;6879,8263;11996,2558;16209,251" o:connectangles="0,0,0,0,0,0,0,0,0,0,0,0,0,0,0,0,0,0,0,0,0,0,0,0,0,0,0,0,0,0,0,0,0,0,0,0,0,0,0,0,0,0,0,0,0,0,0,0,0,0,0"/>
                      <v:fill on="t" focussize="0,0"/>
                      <v:stroke on="f" weight="0pt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 w14:paraId="7840A526" w14:textId="77777777" w:rsidR="003E4459" w:rsidRDefault="00000000">
            <w:pPr>
              <w:pStyle w:val="ContactInfo"/>
              <w:rPr>
                <w:color w:val="4C4C4C" w:themeColor="text2" w:themeTint="BF"/>
              </w:rPr>
            </w:pPr>
            <w:sdt>
              <w:sdtPr>
                <w:rPr>
                  <w:color w:val="4C4C4C" w:themeColor="text2" w:themeTint="BF"/>
                </w:rPr>
                <w:alias w:val="Enter email:"/>
                <w:tag w:val="Enter email:"/>
                <w:id w:val="479813182"/>
                <w:placeholder>
                  <w:docPart w:val="711CCD8B706441358E76077C4DDD7CA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D13A5B">
                  <w:rPr>
                    <w:color w:val="4C4C4C" w:themeColor="text2" w:themeTint="BF"/>
                  </w:rPr>
                  <w:t>nabihaabid1000</w:t>
                </w:r>
              </w:sdtContent>
            </w:sdt>
            <w:r>
              <w:rPr>
                <w:color w:val="4C4C4C" w:themeColor="text2" w:themeTint="BF"/>
              </w:rPr>
              <w:t xml:space="preserve">  </w:t>
            </w:r>
            <w:r>
              <w:rPr>
                <w:noProof/>
                <w:color w:val="4C4C4C" w:themeColor="text2" w:themeTint="BF"/>
              </w:rPr>
              <mc:AlternateContent>
                <mc:Choice Requires="wps">
                  <w:drawing>
                    <wp:inline distT="0" distB="0" distL="0" distR="0" wp14:anchorId="7F00F6E4" wp14:editId="630C7CAA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shape id="Freeform 5" o:spid="_x0000_s1026" o:spt="100" alt="Email icon" style="height:7.2pt;width:10.8pt;" fillcolor="#77448B [3204]" filled="t" stroked="f" coordsize="120,80" o:gfxdata="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AAAAAGRycy9QSwECFAAUAAAACACHTuJAcOSS&#10;lNMAAAADAQAADwAAAAAAAAABACAAAAAiAAAAZHJzL2Rvd25yZXYueG1sUEsBAhQAFAAAAAgAh07i&#10;QCnIrkJFBQAAjRMAAA4AAAAAAAAAAQAgAAAAIgEAAGRycy9lMm9Eb2MueG1sUEsFBgAAAAAGAAYA&#10;WQEAANkIAAAAAA==&#10;" path="m108,21l108,21,60,58,12,21c11,20,11,19,12,18c13,16,14,16,16,17l60,51,104,17c105,16,107,16,108,18c109,19,109,20,108,21l108,21xm114,0l114,0,6,0c3,0,0,3,0,6l0,74c0,77,3,80,6,80l114,80c117,80,120,77,120,74l120,6c120,3,117,0,114,0xe">
                      <v:path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v:fill on="t" focussize="0,0"/>
                      <v:stroke on="f" weight="0pt" joinstyle="round"/>
                      <v:imagedata o:title=""/>
                      <o:lock v:ext="edit" aspectratio="t"/>
                      <w10:wrap type="none"/>
                      <w10:anchorlock/>
                    </v:shape>
                  </w:pict>
                </mc:Fallback>
              </mc:AlternateContent>
            </w:r>
          </w:p>
          <w:p w14:paraId="630C9093" w14:textId="77777777" w:rsidR="003E4459" w:rsidRDefault="00000000">
            <w:pPr>
              <w:pStyle w:val="ContactInfo"/>
              <w:rPr>
                <w:color w:val="4C4C4C" w:themeColor="text2" w:themeTint="BF"/>
              </w:rPr>
            </w:pPr>
            <w:r>
              <w:rPr>
                <w:color w:val="4C4C4C" w:themeColor="text2" w:themeTint="BF"/>
              </w:rPr>
              <w:t xml:space="preserve">  </w:t>
            </w:r>
          </w:p>
        </w:tc>
      </w:tr>
    </w:tbl>
    <w:p w14:paraId="1FF02237" w14:textId="77777777" w:rsidR="003E4459" w:rsidRDefault="00000000">
      <w:pPr>
        <w:rPr>
          <w:color w:val="4C4C4C" w:themeColor="text2" w:themeTint="BF"/>
        </w:rPr>
      </w:pPr>
      <w:r>
        <w:rPr>
          <w:color w:val="4C4C4C" w:themeColor="text2" w:themeTint="BF"/>
        </w:rPr>
        <w:t>To secure a challenging position in a reputable organization to expand my learning, knowledge and skills. Secure a responsible career opportunity to fully unitize my training and skills while making a significant contribution to the success of the organization.</w:t>
      </w:r>
    </w:p>
    <w:tbl>
      <w:tblPr>
        <w:tblStyle w:val="TableGrid"/>
        <w:tblW w:w="4619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48"/>
        <w:gridCol w:w="7334"/>
      </w:tblGrid>
      <w:tr w:rsidR="003E4459" w14:paraId="197CE23E" w14:textId="77777777">
        <w:trPr>
          <w:trHeight w:val="531"/>
        </w:trPr>
        <w:tc>
          <w:tcPr>
            <w:tcW w:w="648" w:type="dxa"/>
            <w:tcMar>
              <w:right w:w="216" w:type="dxa"/>
            </w:tcMar>
            <w:vAlign w:val="bottom"/>
          </w:tcPr>
          <w:p w14:paraId="5A5D52A6" w14:textId="77777777" w:rsidR="003E4459" w:rsidRDefault="00000000">
            <w:pPr>
              <w:pStyle w:val="Icons"/>
              <w:rPr>
                <w:color w:val="4C4C4C" w:themeColor="text2" w:themeTint="BF"/>
              </w:rPr>
            </w:pPr>
            <w:r>
              <w:rPr>
                <w:noProof/>
                <w:color w:val="4C4C4C" w:themeColor="text2" w:themeTint="BF"/>
              </w:rPr>
              <mc:AlternateContent>
                <mc:Choice Requires="wpg">
                  <w:drawing>
                    <wp:inline distT="0" distB="0" distL="0" distR="0" wp14:anchorId="71177F10" wp14:editId="2D728BF0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Education in circle icon" o:spid="_x0000_s1026" o:spt="203" alt="Education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">
                      <o:lock v:ext="edit" aspectratio="f"/>
                      <v:shape id="Education icon circle" o:spid="_x0000_s1026" o:spt="100" alt="Education icon circle" style="position:absolute;left:0;top:0;height:171;width:171;" fillcolor="#77448B [3204]" filled="t" stroked="f" coordsize="3246,3246" o:gfxdata="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QFlFtwAAANsAAAAP&#10;AAAAAAAAAAEAIAAAACIAAABkcnMvZG93bnJldi54bWxQSwECFAAUAAAACACHTuJAMy8FnjsAAAA5&#10;AAAAEAAAAAAAAAABACAAAAAGAQAAZHJzL3NoYXBleG1sLnhtbFBLBQYAAAAABgAGAFsBAACwAwAA&#10;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Education icon symbol" o:spid="_x0000_s1026" o:spt="100" alt="Education icon symbol" style="position:absolute;left:40;top:57;height:56;width:94;" fillcolor="#FFFFFF [3212]" filled="t" stroked="f" coordsize="1789,1079" o:gfxdata="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j8TO8AAAA&#10;2wAAAA8AAAAAAAAAAQAgAAAAIgAAAGRycy9kb3ducmV2LnhtbFBLAQIUABQAAAAIAIdO4kAzLwWe&#10;OwAAADkAAAAQAAAAAAAAAAEAIAAAAAsBAABkcnMvc2hhcGV4bWwueG1sUEsFBgAAAAAGAAYAWwEA&#10;ALUDAAAAAA=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0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>
                        <v:path o:connectlocs="4,43;7,41;65,28;44,33;21,27;20,36;20,42;22,47;35,50;46,52;59,50;72,46;73,32;40,4;27,8;13,12;5,15;5,17;15,20;29,24;42,28;54,27;66,24;79,20;88,17;90,16;87,15;77,11;63,7;52,4;50,0;62,3;75,7;86,10;90,12;94,16;91,20;78,24;77,44;74,49;60,53;48,55;37,54;23,50;17,45;17,39;17,31;17,26;12,23;8,27;8,32;9,36;12,44;0,47;2,38;4,32;4,26;4,22;1,19;1,14;8,11;21,6;36,2" o:connectangles="0,0,0,0,0,0,0,0,0,0,0,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34" w:type="dxa"/>
          </w:tcPr>
          <w:p w14:paraId="49388CC3" w14:textId="77777777" w:rsidR="003E4459" w:rsidRDefault="00000000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269F1B7D220C4ED49F98E8354924BC72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</w:tc>
      </w:tr>
    </w:tbl>
    <w:p w14:paraId="67003059" w14:textId="77777777" w:rsidR="003E4459" w:rsidRDefault="00000000">
      <w:pPr>
        <w:pStyle w:val="Heading2"/>
      </w:pPr>
      <w:r>
        <w:t xml:space="preserve">BS COMPUTER SCIENCE | </w:t>
      </w:r>
      <w:r>
        <w:rPr>
          <w:rStyle w:val="Emphasis"/>
          <w:color w:val="4C4C4C" w:themeColor="text2" w:themeTint="BF"/>
        </w:rPr>
        <w:t>Salim Habib University</w:t>
      </w:r>
    </w:p>
    <w:p w14:paraId="0D4BBFA5" w14:textId="77777777" w:rsidR="003E4459" w:rsidRDefault="00000000">
      <w:pPr>
        <w:pStyle w:val="Heading3"/>
        <w:rPr>
          <w:color w:val="4C4C4C" w:themeColor="text2" w:themeTint="BF"/>
        </w:rPr>
      </w:pPr>
      <w:r>
        <w:rPr>
          <w:color w:val="4C4C4C" w:themeColor="text2" w:themeTint="BF"/>
        </w:rPr>
        <w:t>2022 – 2026</w:t>
      </w:r>
    </w:p>
    <w:p w14:paraId="2E03D357" w14:textId="77777777" w:rsidR="003E4459" w:rsidRDefault="00000000">
      <w:pPr>
        <w:rPr>
          <w:color w:val="4C4C4C" w:themeColor="text2" w:themeTint="BF"/>
        </w:rPr>
      </w:pPr>
      <w:r>
        <w:rPr>
          <w:color w:val="4C4C4C" w:themeColor="text2" w:themeTint="BF"/>
        </w:rPr>
        <w:t>Ongoing degree with a seventy five percent scholarship.</w:t>
      </w:r>
    </w:p>
    <w:p w14:paraId="63CF857F" w14:textId="77777777" w:rsidR="003E4459" w:rsidRDefault="00000000">
      <w:pPr>
        <w:pStyle w:val="Heading2"/>
      </w:pPr>
      <w:r>
        <w:t xml:space="preserve">INTERMEDIATE | </w:t>
      </w:r>
      <w:proofErr w:type="spellStart"/>
      <w:r>
        <w:rPr>
          <w:rStyle w:val="Emphasis"/>
          <w:color w:val="4C4C4C" w:themeColor="text2" w:themeTint="BF"/>
        </w:rPr>
        <w:t>Adamjee</w:t>
      </w:r>
      <w:proofErr w:type="spellEnd"/>
      <w:r>
        <w:rPr>
          <w:rStyle w:val="Emphasis"/>
          <w:color w:val="4C4C4C" w:themeColor="text2" w:themeTint="BF"/>
        </w:rPr>
        <w:t xml:space="preserve"> Govt Science Collage</w:t>
      </w:r>
    </w:p>
    <w:p w14:paraId="2B41519F" w14:textId="77777777" w:rsidR="003E4459" w:rsidRDefault="00000000">
      <w:pPr>
        <w:pStyle w:val="Heading3"/>
        <w:rPr>
          <w:color w:val="4C4C4C" w:themeColor="text2" w:themeTint="BF"/>
        </w:rPr>
      </w:pPr>
      <w:r>
        <w:rPr>
          <w:color w:val="4C4C4C" w:themeColor="text2" w:themeTint="BF"/>
        </w:rPr>
        <w:t>2020 – 2022</w:t>
      </w:r>
    </w:p>
    <w:p w14:paraId="03E51D9A" w14:textId="77777777" w:rsidR="003E4459" w:rsidRDefault="00000000">
      <w:pPr>
        <w:rPr>
          <w:color w:val="4C4C4C" w:themeColor="text2" w:themeTint="BF"/>
        </w:rPr>
      </w:pPr>
      <w:r>
        <w:rPr>
          <w:color w:val="4C4C4C" w:themeColor="text2" w:themeTint="BF"/>
        </w:rPr>
        <w:t xml:space="preserve">Secured an overall A grade in the Pre-engineering group from Karachi Board. </w:t>
      </w:r>
    </w:p>
    <w:p w14:paraId="07AD5273" w14:textId="77777777" w:rsidR="003E4459" w:rsidRDefault="00000000">
      <w:pPr>
        <w:pStyle w:val="Heading2"/>
      </w:pPr>
      <w:r>
        <w:t xml:space="preserve">MATRICULATION | </w:t>
      </w:r>
      <w:r>
        <w:rPr>
          <w:rStyle w:val="Emphasis"/>
          <w:color w:val="4C4C4C" w:themeColor="text2" w:themeTint="BF"/>
        </w:rPr>
        <w:t>Oxford Islamic Scientific School</w:t>
      </w:r>
    </w:p>
    <w:p w14:paraId="1F40AD6B" w14:textId="77777777" w:rsidR="003E4459" w:rsidRDefault="00000000">
      <w:pPr>
        <w:pStyle w:val="Heading3"/>
        <w:rPr>
          <w:color w:val="4C4C4C" w:themeColor="text2" w:themeTint="BF"/>
        </w:rPr>
      </w:pPr>
      <w:r>
        <w:rPr>
          <w:color w:val="4C4C4C" w:themeColor="text2" w:themeTint="BF"/>
        </w:rPr>
        <w:t>2018 – 2020</w:t>
      </w:r>
    </w:p>
    <w:p w14:paraId="0F4998B9" w14:textId="77777777" w:rsidR="003E4459" w:rsidRDefault="00000000">
      <w:pPr>
        <w:rPr>
          <w:color w:val="4C4C4C" w:themeColor="text2" w:themeTint="BF"/>
        </w:rPr>
      </w:pPr>
      <w:r>
        <w:rPr>
          <w:color w:val="4C4C4C" w:themeColor="text2" w:themeTint="BF"/>
        </w:rPr>
        <w:t xml:space="preserve">Achieved an overall A-1 grade in the Science group </w:t>
      </w:r>
      <w:proofErr w:type="gramStart"/>
      <w:r>
        <w:rPr>
          <w:color w:val="4C4C4C" w:themeColor="text2" w:themeTint="BF"/>
        </w:rPr>
        <w:t>from  Karachi</w:t>
      </w:r>
      <w:proofErr w:type="gramEnd"/>
      <w:r>
        <w:rPr>
          <w:color w:val="4C4C4C" w:themeColor="text2" w:themeTint="BF"/>
        </w:rPr>
        <w:t xml:space="preserve"> Board.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3E4459" w14:paraId="780FC776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1574A330" w14:textId="77777777" w:rsidR="003E4459" w:rsidRDefault="00000000">
            <w:pPr>
              <w:pStyle w:val="Icons"/>
              <w:rPr>
                <w:color w:val="4C4C4C" w:themeColor="text2" w:themeTint="BF"/>
              </w:rPr>
            </w:pPr>
            <w:r>
              <w:rPr>
                <w:noProof/>
                <w:color w:val="4C4C4C" w:themeColor="text2" w:themeTint="BF"/>
              </w:rPr>
              <mc:AlternateContent>
                <mc:Choice Requires="wpg">
                  <w:drawing>
                    <wp:inline distT="0" distB="0" distL="0" distR="0" wp14:anchorId="1E6F4B3C" wp14:editId="2EA5F67E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Experience in circle icon" o:spid="_x0000_s1026" o:spt="203" alt="Experience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">
                      <o:lock v:ext="edit" aspectratio="f"/>
                      <v:shape id="Experience icon circle" o:spid="_x0000_s1026" o:spt="100" alt="Experience icon circle" style="position:absolute;left:0;top:0;height:171;width:171;" fillcolor="#77448B [3204]" filled="t" stroked="f" coordsize="3246,3246" o:gfxdata="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SIAYm5AAAA2wAA&#10;AA8AAAAAAAAAAQAgAAAAIgAAAGRycy9kb3ducmV2LnhtbFBLAQIUABQAAAAIAIdO4kAzLwWeOwAA&#10;ADkAAAAQAAAAAAAAAAEAIAAAAAgBAABkcnMvc2hhcGV4bWwueG1sUEsFBgAAAAAGAAYAWwEAALID&#10;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Experience icon symbol" o:spid="_x0000_s1026" o:spt="100" alt="Experience icon symbol" style="position:absolute;left:50;top:51;height:59;width:74;" fillcolor="#FFFFFF [3212]" filled="t" stroked="f" coordsize="1395,1106" o:gfxdata="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g0YJu5AAAA2wAA&#10;AA8AAAAAAAAAAQAgAAAAIgAAAGRycy9kb3ducmV2LnhtbFBLAQIUABQAAAAIAIdO4kAzLwWeOwAA&#10;ADkAAAAQAAAAAAAAAAEAIAAAAAgBAABkcnMvc2hhcGV4bWwueG1sUEsFBgAAAAAGAAYAWwEAALID&#10;AAAAAA==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0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0,1003,0,980,0,326,2,306,6,287,12,269,20,252,31,238,45,225,62,215,82,207,107,203,135,201,426,201,426,85,428,68,433,52,442,38,454,25,467,14,483,6,501,1,520,0xe">
                        <v:path o:connectlocs="4,53;5,54;69,54;69,34;67,36;63,36;43,41;41,42;32,41;31,36;7,36;5,35;68,15;4,15;4,26;5,29;7,31;9,32;31,28;32,26;41,26;43,28;65,32;68,30;69,27;69,16;68,15;47,10;27,0;49,0;51,2;52,4;68,10;71,12;73,14;74,17;73,54;71,57;68,58;5,58;2,57;0,55;0,52;0,15;1,12;4,11;22,10;22,2;24,0;27,0" o:connectangles="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6A521D5" w14:textId="77777777" w:rsidR="003E4459" w:rsidRDefault="00000000">
            <w:pPr>
              <w:pStyle w:val="Heading1"/>
            </w:pPr>
            <w:r>
              <w:t>certificates</w:t>
            </w:r>
          </w:p>
        </w:tc>
      </w:tr>
    </w:tbl>
    <w:p w14:paraId="1063E6F7" w14:textId="77777777" w:rsidR="003E4459" w:rsidRDefault="00000000">
      <w:pPr>
        <w:pStyle w:val="ListBullet"/>
        <w:rPr>
          <w:color w:val="4C4C4C" w:themeColor="text2" w:themeTint="BF"/>
        </w:rPr>
      </w:pPr>
      <w:r>
        <w:rPr>
          <w:color w:val="4C4C4C" w:themeColor="text2" w:themeTint="BF"/>
        </w:rPr>
        <w:t xml:space="preserve">Participated in the 2022 NASA International Space Apps Challenge </w:t>
      </w:r>
    </w:p>
    <w:p w14:paraId="63A05730" w14:textId="77777777" w:rsidR="003E4459" w:rsidRDefault="00000000">
      <w:pPr>
        <w:pStyle w:val="ListBullet"/>
        <w:rPr>
          <w:color w:val="4C4C4C" w:themeColor="text2" w:themeTint="BF"/>
        </w:rPr>
      </w:pPr>
      <w:r>
        <w:rPr>
          <w:color w:val="4C4C4C" w:themeColor="text2" w:themeTint="BF"/>
        </w:rPr>
        <w:t>Brand Ambassador of SHU MUN.</w:t>
      </w:r>
    </w:p>
    <w:p w14:paraId="193DB4E4" w14:textId="77777777" w:rsidR="003E4459" w:rsidRDefault="00000000">
      <w:pPr>
        <w:pStyle w:val="ListBullet"/>
        <w:rPr>
          <w:color w:val="4C4C4C" w:themeColor="text2" w:themeTint="BF"/>
        </w:rPr>
      </w:pPr>
      <w:r>
        <w:rPr>
          <w:color w:val="4C4C4C" w:themeColor="text2" w:themeTint="BF"/>
        </w:rPr>
        <w:t xml:space="preserve">Participated in DHA </w:t>
      </w:r>
      <w:proofErr w:type="spellStart"/>
      <w:r>
        <w:rPr>
          <w:color w:val="4C4C4C" w:themeColor="text2" w:themeTint="BF"/>
        </w:rPr>
        <w:t>inta</w:t>
      </w:r>
      <w:proofErr w:type="spellEnd"/>
      <w:r>
        <w:rPr>
          <w:color w:val="4C4C4C" w:themeColor="text2" w:themeTint="BF"/>
        </w:rPr>
        <w:t xml:space="preserve"> university coding </w:t>
      </w:r>
      <w:proofErr w:type="gramStart"/>
      <w:r>
        <w:rPr>
          <w:color w:val="4C4C4C" w:themeColor="text2" w:themeTint="BF"/>
        </w:rPr>
        <w:t>competition</w:t>
      </w:r>
      <w:proofErr w:type="gramEnd"/>
    </w:p>
    <w:p w14:paraId="6F514A3E" w14:textId="77777777" w:rsidR="003E4459" w:rsidRDefault="00000000">
      <w:pPr>
        <w:pStyle w:val="ListBullet"/>
        <w:rPr>
          <w:color w:val="4C4C4C" w:themeColor="text2" w:themeTint="BF"/>
        </w:rPr>
      </w:pPr>
      <w:r>
        <w:rPr>
          <w:color w:val="4C4C4C" w:themeColor="text2" w:themeTint="BF"/>
        </w:rPr>
        <w:t>Completed Domino English Course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3E4459" w14:paraId="2A73AC9E" w14:textId="77777777">
        <w:tc>
          <w:tcPr>
            <w:tcW w:w="720" w:type="dxa"/>
            <w:tcMar>
              <w:right w:w="216" w:type="dxa"/>
            </w:tcMar>
            <w:vAlign w:val="bottom"/>
          </w:tcPr>
          <w:p w14:paraId="1C9A2E4D" w14:textId="77777777" w:rsidR="003E4459" w:rsidRDefault="00000000">
            <w:pPr>
              <w:pStyle w:val="Icons"/>
              <w:rPr>
                <w:color w:val="4C4C4C" w:themeColor="text2" w:themeTint="BF"/>
              </w:rPr>
            </w:pPr>
            <w:r>
              <w:rPr>
                <w:noProof/>
                <w:color w:val="4C4C4C" w:themeColor="text2" w:themeTint="BF"/>
              </w:rPr>
              <mc:AlternateContent>
                <mc:Choice Requires="wpg">
                  <w:drawing>
                    <wp:inline distT="0" distB="0" distL="0" distR="0" wp14:anchorId="2FEE145E" wp14:editId="5B9036C2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6" name="Skills icon symbol part 1" descr="Skills icon symbol part 1"/>
                              <wps:cNvSpPr/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4" name="Skills icon symbol part 3" descr="Skills icon symbol part 3"/>
                              <wps:cNvSpPr/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5" name="Skills icon symbol part 4" descr="Skills icon symbol part 4"/>
                              <wps:cNvSpPr/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Skills in circle icon" o:spid="_x0000_s1026" o:spt="203" alt="Skills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">
                      <o:lock v:ext="edit" aspectratio="f"/>
                      <v:shape id="Skills icon circle" o:spid="_x0000_s1026" o:spt="100" alt="Skills icon circle" style="position:absolute;left:0;top:0;height:171;width:171;" fillcolor="#77448B [3204]" filled="t" stroked="f" coordsize="3246,3246" o:gfxdata="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thmf25AAAA2wAA&#10;AA8AAAAAAAAAAQAgAAAAIgAAAGRycy9kb3ducmV2LnhtbFBLAQIUABQAAAAIAIdO4kAzLwWeOwAA&#10;ADkAAAAQAAAAAAAAAAEAIAAAAAgBAABkcnMvc2hhcGV4bWwueG1sUEsFBgAAAAAGAAYAWwEAALID&#10;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kills icon symbol part 1" o:spid="_x0000_s1026" o:spt="100" alt="Skills icon symbol part 1" style="position:absolute;left:109;top:111;height:4;width:4;" fillcolor="#FFFFFF [3212]" filled="t" stroked="f" coordsize="70,70" o:gfxdata="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JMFvQAA&#10;ANsAAAAPAAAAAAAAAAEAIAAAACIAAABkcnMvZG93bnJldi54bWxQSwECFAAUAAAACACHTuJAMy8F&#10;njsAAAA5AAAAEAAAAAAAAAABACAAAAAMAQAAZHJzL3NoYXBleG1sLnhtbFBLBQYAAAAABgAGAFsB&#10;AAC2AwAAAAA=&#10;" path="m35,0l49,2,60,10,67,21,70,35,67,48,60,60,49,67,35,70,21,67,10,60,3,48,0,35,3,21,10,10,21,2,35,0xe">
                        <v:path o:connectlocs="2,0;2,0;3,0;3,1;4,2;3,2;3,3;2,3;2,4;1,3;0,3;0,2;0,2;0,1;0,0;1,0;2,0" o:connectangles="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kills icon symbol part 2" o:spid="_x0000_s1026" o:spt="100" alt="Skills icon symbol part 2" style="position:absolute;left:49;top:51;height:71;width:72;" fillcolor="#FFFFFF [3212]" filled="t" stroked="f" coordsize="1362,1356" o:gfxdata="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lxnTvQAA&#10;ANsAAAAPAAAAAAAAAAEAIAAAACIAAABkcnMvZG93bnJldi54bWxQSwECFAAUAAAACACHTuJAMy8F&#10;njsAAAA5AAAAEAAAAAAAAAABACAAAAAMAQAAZHJzL3NoYXBleG1sLnhtbFBLBQYAAAAABgAGAFsB&#10;AAC2AwAAAAA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0,327,2,289,9,250,22,212,72,260,121,307,169,353,188,371,206,385,223,394,240,400,256,402,272,400,289,393,306,383,323,368,345,344,363,325,378,307,389,291,396,276,400,263,400,249,397,236,391,222,381,208,368,192,352,175,303,125,254,75,204,23,246,10,287,3,327,0xe">
                        <v:path o:connectlocs="22,8;24,11;24,15;22,19;18,22;13,24;9,23;7,21;4,20;6,24;10,27;15,29;21,31;27,35;54,62;58,66;62,67;65,65;67,63;68,60;66,56;42,33;32,22;30,17;29,11;26,7;21,4;17,0;23,1;28,4;32,9;33,15;34,19;36,22;68,54;71,58;71,63;69,67;65,70;60,70;55,68;34,47;21,35;17,33;11,31;6,29;2,24;0,19;0,13;6,16;10,20;13,21;16,20;19,17;20,14;20,12;19,10;13,3;15,0" o:connectangles="0,0,0,0,0,0,0,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kills icon symbol part 3" o:spid="_x0000_s1026" o:spt="100" alt="Skills icon symbol part 3" style="position:absolute;left:89;top:49;height:34;width:34;" fillcolor="#FFFFFF [3212]" filled="t" stroked="f" coordsize="640,662" o:gfxdata="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PccHvQAA&#10;ANsAAAAPAAAAAAAAAAEAIAAAACIAAABkcnMvZG93bnJldi54bWxQSwECFAAUAAAACACHTuJAMy8F&#10;njsAAAA5AAAAEAAAAAAAAAABACAAAAAMAQAAZHJzL3NoYXBleG1sLnhtbFBLBQYAAAAABgAGAFsB&#10;AAC2AwAAAAA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0,424,7,416,17,404,30,388,45,370,61,350,80,328,100,305,120,280,142,254,164,228,186,201,208,176,230,151,252,127,271,104,290,84,307,66,321,51,344,32,369,17,395,7,423,1,451,0xe">
                        <v:path o:connectlocs="25,0;28,1;31,2;32,5;33,8;33,10;33,13;31,16;29,17;27,19;25,21;23,23;20,26;18,28;16,30;14,32;13,33;12,33;9,31;10,31;11,30;12,28;14,26;16,24;19,22;21,20;23,17;25,15;27,14;29,12;30,10;29,7;28,5;26,4;24,3;22,3;20,4;19,6;17,8;15,10;12,13;10,16;7,18;5,21;4,23;3,24;0,21;1,19;3,17;5,15;7,13;9,10;12,7;14,5;16,3;18,1;20,0;23,0" o:connectangles="0,0,0,0,0,0,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kills icon symbol part 4" o:spid="_x0000_s1026" o:spt="100" alt="Skills icon symbol part 4" style="position:absolute;left:52;top:93;height:32;width:30;" fillcolor="#FFFFFF [3212]" filled="t" stroked="f" coordsize="578,601" o:gfxdata="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D712/&#10;AAAA2wAAAA8AAAAAAAAAAQAgAAAAIgAAAGRycy9kb3ducmV2LnhtbFBLAQIUABQAAAAIAIdO4kAz&#10;LwWeOwAAADkAAAAQAAAAAAAAAAEAIAAAAA4BAABkcnMvc2hhcGV4bWwueG1sUEsFBgAAAAAGAAYA&#10;WwEAALgDAAAAAA=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0,535,1,520,2,505,4,494,5,486,5,483,6,481,8,473,12,460,17,444,24,425,33,403,43,380,55,356,69,331,84,307,102,284,121,262,142,243,165,228,189,216,366,0xe">
                        <v:path o:connectlocs="22,3;11,15;9,16;7,18;6,20;4,23;4,26;3,28;5,27;8,26;11,24;13,22;15,20;15,18;30,10;19,22;17,24;15,26;12,28;10,29;7,30;6,31;5,31;3,31;2,32;0,31;0,30;0,29;0,27;0,26;0,25;0,25;0,23;1,21;2,18;4,16;6,13;8,12;18,0" o:connectangles="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1EF0A86" w14:textId="77777777" w:rsidR="003E4459" w:rsidRDefault="00000000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3171065B07F14B0ABAA1CB73D26009DD"/>
                </w:placeholder>
                <w:temporary/>
                <w:showingPlcHdr/>
                <w15:appearance w15:val="hidden"/>
              </w:sdtPr>
              <w:sdtContent>
                <w:r>
                  <w:t>Skills</w:t>
                </w:r>
              </w:sdtContent>
            </w:sdt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3E4459" w14:paraId="4334FFFD" w14:textId="77777777">
        <w:tc>
          <w:tcPr>
            <w:tcW w:w="4320" w:type="dxa"/>
          </w:tcPr>
          <w:p w14:paraId="32B1FF7E" w14:textId="77777777" w:rsidR="003E4459" w:rsidRDefault="00000000">
            <w:pPr>
              <w:pStyle w:val="ListBullet"/>
              <w:rPr>
                <w:color w:val="4C4C4C" w:themeColor="text2" w:themeTint="BF"/>
              </w:rPr>
            </w:pPr>
            <w:r>
              <w:rPr>
                <w:color w:val="4C4C4C" w:themeColor="text2" w:themeTint="BF"/>
              </w:rPr>
              <w:t>Team Leading Skill.</w:t>
            </w:r>
          </w:p>
          <w:p w14:paraId="71A3534C" w14:textId="77777777" w:rsidR="003E4459" w:rsidRDefault="00000000">
            <w:pPr>
              <w:pStyle w:val="ListBullet"/>
              <w:spacing w:after="0"/>
              <w:rPr>
                <w:color w:val="4C4C4C" w:themeColor="text2" w:themeTint="BF"/>
              </w:rPr>
            </w:pPr>
            <w:r>
              <w:rPr>
                <w:color w:val="4C4C4C" w:themeColor="text2" w:themeTint="BF"/>
              </w:rPr>
              <w:t xml:space="preserve">Good in </w:t>
            </w:r>
            <w:proofErr w:type="spellStart"/>
            <w:r>
              <w:rPr>
                <w:color w:val="4C4C4C" w:themeColor="text2" w:themeTint="BF"/>
              </w:rPr>
              <w:t>Maths</w:t>
            </w:r>
            <w:proofErr w:type="spellEnd"/>
            <w:r>
              <w:rPr>
                <w:color w:val="4C4C4C" w:themeColor="text2" w:themeTint="BF"/>
              </w:rPr>
              <w:t xml:space="preserve"> and Calculation.</w:t>
            </w:r>
          </w:p>
          <w:p w14:paraId="21BF723D" w14:textId="77777777" w:rsidR="003E4459" w:rsidRDefault="00000000">
            <w:pPr>
              <w:pStyle w:val="ListBullet"/>
              <w:spacing w:after="0"/>
              <w:rPr>
                <w:color w:val="4C4C4C" w:themeColor="text2" w:themeTint="BF"/>
              </w:rPr>
            </w:pPr>
            <w:r>
              <w:rPr>
                <w:color w:val="4C4C4C" w:themeColor="text2" w:themeTint="BF"/>
              </w:rPr>
              <w:t>I’m an excellent learner, listener, and</w:t>
            </w:r>
          </w:p>
          <w:p w14:paraId="488E49BA" w14:textId="77777777" w:rsidR="003E4459" w:rsidRDefault="00000000">
            <w:pPr>
              <w:pStyle w:val="ListBullet"/>
              <w:numPr>
                <w:ilvl w:val="0"/>
                <w:numId w:val="0"/>
              </w:numPr>
              <w:spacing w:after="0"/>
              <w:ind w:left="360"/>
              <w:rPr>
                <w:color w:val="4C4C4C" w:themeColor="text2" w:themeTint="BF"/>
              </w:rPr>
            </w:pPr>
            <w:r>
              <w:rPr>
                <w:color w:val="4C4C4C" w:themeColor="text2" w:themeTint="BF"/>
              </w:rPr>
              <w:t xml:space="preserve">communicator. I can easily adjust </w:t>
            </w:r>
            <w:proofErr w:type="gramStart"/>
            <w:r>
              <w:rPr>
                <w:color w:val="4C4C4C" w:themeColor="text2" w:themeTint="BF"/>
              </w:rPr>
              <w:t>myself</w:t>
            </w:r>
            <w:proofErr w:type="gramEnd"/>
          </w:p>
          <w:p w14:paraId="15AF4DEC" w14:textId="77777777" w:rsidR="003E4459" w:rsidRDefault="00000000">
            <w:pPr>
              <w:pStyle w:val="ListBullet"/>
              <w:numPr>
                <w:ilvl w:val="0"/>
                <w:numId w:val="0"/>
              </w:numPr>
              <w:spacing w:after="0"/>
              <w:ind w:left="360"/>
              <w:rPr>
                <w:color w:val="4C4C4C" w:themeColor="text2" w:themeTint="BF"/>
              </w:rPr>
            </w:pPr>
            <w:r>
              <w:rPr>
                <w:color w:val="4C4C4C" w:themeColor="text2" w:themeTint="BF"/>
              </w:rPr>
              <w:t>according to my surroundings.</w:t>
            </w:r>
          </w:p>
          <w:p w14:paraId="014D190D" w14:textId="77777777" w:rsidR="003E4459" w:rsidRDefault="003E4459">
            <w:pPr>
              <w:pStyle w:val="ListBullet"/>
              <w:numPr>
                <w:ilvl w:val="0"/>
                <w:numId w:val="0"/>
              </w:numPr>
              <w:spacing w:after="0"/>
              <w:ind w:left="360"/>
              <w:rPr>
                <w:color w:val="4C4C4C" w:themeColor="text2" w:themeTint="BF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14:paraId="05C6B1B0" w14:textId="77777777" w:rsidR="003E4459" w:rsidRDefault="00000000">
            <w:pPr>
              <w:pStyle w:val="ListBullet"/>
              <w:spacing w:after="0"/>
              <w:rPr>
                <w:color w:val="4C4C4C" w:themeColor="text2" w:themeTint="BF"/>
              </w:rPr>
            </w:pPr>
            <w:r>
              <w:rPr>
                <w:color w:val="4C4C4C" w:themeColor="text2" w:themeTint="BF"/>
              </w:rPr>
              <w:t>I have adequate leadership skills and can manage my time properly. I believe in punctuality and dedication.</w:t>
            </w:r>
          </w:p>
          <w:p w14:paraId="329B55A0" w14:textId="77777777" w:rsidR="003E4459" w:rsidRDefault="00000000">
            <w:pPr>
              <w:pStyle w:val="ListBullet"/>
              <w:rPr>
                <w:color w:val="4C4C4C" w:themeColor="text2" w:themeTint="BF"/>
              </w:rPr>
            </w:pPr>
            <w:r>
              <w:rPr>
                <w:color w:val="4C4C4C" w:themeColor="text2" w:themeTint="BF"/>
              </w:rPr>
              <w:t xml:space="preserve">Have command over Microsoft Office, </w:t>
            </w:r>
          </w:p>
          <w:p w14:paraId="0C30B24E" w14:textId="77777777" w:rsidR="003E4459" w:rsidRDefault="00000000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4C4C4C" w:themeColor="text2" w:themeTint="BF"/>
              </w:rPr>
            </w:pPr>
            <w:r>
              <w:rPr>
                <w:color w:val="4C4C4C" w:themeColor="text2" w:themeTint="BF"/>
              </w:rPr>
              <w:t>And an assignment and content writer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3E4459" w14:paraId="1AEFC352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634D5E18" w14:textId="77777777" w:rsidR="003E4459" w:rsidRDefault="00000000">
            <w:pPr>
              <w:pStyle w:val="Icons"/>
              <w:rPr>
                <w:color w:val="4C4C4C" w:themeColor="text2" w:themeTint="BF"/>
              </w:rPr>
            </w:pPr>
            <w:r>
              <w:rPr>
                <w:noProof/>
                <w:color w:val="4C4C4C" w:themeColor="text2" w:themeTint="BF"/>
              </w:rPr>
              <mc:AlternateContent>
                <mc:Choice Requires="wpg">
                  <w:drawing>
                    <wp:inline distT="0" distB="0" distL="0" distR="0" wp14:anchorId="46919DCC" wp14:editId="5B5F7579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8" name="Activities icon symbol part 1" descr="Activities icon symbol part 1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9" name="Activities icon symbol part 2" descr="Activities icon symbol part 2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50" name="Activities icon symbol part 3" descr="Activities icon symbol part 3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Activities in circle icon" o:spid="_x0000_s1026" o:spt="203" alt="Activities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">
                      <o:lock v:ext="edit" aspectratio="f"/>
                      <v:shape id="Activities icon circle" o:spid="_x0000_s1026" o:spt="100" alt="Activities icon circle" style="position:absolute;left:0;top:0;height:171;width:171;" fillcolor="#77448B [3204]" filled="t" stroked="f" coordsize="3246,3246" o:gfxdata="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BHsbsAAADb&#10;AAAADwAAAAAAAAABACAAAAAiAAAAZHJzL2Rvd25yZXYueG1sUEsBAhQAFAAAAAgAh07iQDMvBZ47&#10;AAAAOQAAABAAAAAAAAAAAQAgAAAACgEAAGRycy9zaGFwZXhtbC54bWxQSwUGAAAAAAYABgBbAQAA&#10;tA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Activities icon symbol part 1" o:spid="_x0000_s1026" o:spt="100" alt="Activities icon symbol part 1" style="position:absolute;left:56;top:80;height:13;width:14;" fillcolor="#FFFFFF [3212]" filled="t" stroked="f" coordsize="261,261" o:gfxdata="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p5WirgAAADbAAAA&#10;DwAAAAAAAAABACAAAAAiAAAAZHJzL2Rvd25yZXYueG1sUEsBAhQAFAAAAAgAh07iQDMvBZ47AAAA&#10;OQAAABAAAAAAAAAAAQAgAAAABwEAAGRycy9zaGFwZXhtbC54bWxQSwUGAAAAAAYABgBbAQAAsQMA&#10;AAAA&#10;" path="m130,0l157,3,181,10,203,22,223,38,239,58,251,80,258,104,261,131,258,157,251,181,239,204,223,223,203,239,181,251,157,259,130,261,104,259,80,251,57,239,38,223,22,204,10,181,2,157,0,131,2,104,10,80,22,58,38,38,57,22,80,10,104,3,130,0xe">
                        <v:path o:connectlocs="6,0;8,0;9,0;10,1;11,1;12,2;13,3;13,5;14,6;13,7;13,9;12,10;11,11;10,11;9,12;8,12;6,13;5,12;4,12;3,11;2,11;1,10;0,9;0,7;0,6;0,5;0,3;1,2;2,1;3,1;4,0;5,0;6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Activities icon symbol part 2" o:spid="_x0000_s1026" o:spt="100" alt="Activities icon symbol part 2" style="position:absolute;left:80;top:80;height:13;width:14;" fillcolor="#FFFFFF [3212]" filled="t" stroked="f" coordsize="262,261" o:gfxdata="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068QtwAAANsAAAAP&#10;AAAAAAAAAAEAIAAAACIAAABkcnMvZG93bnJldi54bWxQSwECFAAUAAAACACHTuJAMy8FnjsAAAA5&#10;AAAAEAAAAAAAAAABACAAAAAGAQAAZHJzL3NoYXBleG1sLnhtbFBLBQYAAAAABgAGAFsBAACwAwAA&#10;AAA=&#10;" path="m131,0l157,3,182,10,204,22,223,38,239,58,251,80,259,104,262,131,259,157,251,181,239,204,223,223,204,239,182,251,157,259,131,261,105,259,80,251,58,239,39,223,23,204,11,181,3,157,0,131,3,104,11,80,23,58,39,38,58,22,80,10,105,3,131,0xe">
                        <v:path o:connectlocs="7,0;8,0;9,0;10,1;11,1;12,2;13,3;13,5;14,6;13,7;13,9;12,10;11,11;10,11;9,12;8,12;7,13;5,12;4,12;3,11;2,11;1,10;0,9;0,7;0,6;0,5;0,3;1,2;2,1;3,1;4,0;5,0;7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Activities icon symbol part 3" o:spid="_x0000_s1026" o:spt="100" alt="Activities icon symbol part 3" style="position:absolute;left:105;top:80;height:13;width:14;" fillcolor="#FFFFFF [3212]" filled="t" stroked="f" coordsize="261,261" o:gfxdata="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THMUbgAAADbAAAA&#10;DwAAAAAAAAABACAAAAAiAAAAZHJzL2Rvd25yZXYueG1sUEsBAhQAFAAAAAgAh07iQDMvBZ47AAAA&#10;OQAAABAAAAAAAAAAAQAgAAAABwEAAGRycy9zaGFwZXhtbC54bWxQSwUGAAAAAAYABgBbAQAAsQMA&#10;AAAA&#10;" path="m130,0l157,3,181,10,204,22,223,38,239,58,251,80,258,104,261,131,258,157,251,181,239,204,223,223,204,239,181,251,157,259,130,261,104,259,80,251,58,239,38,223,22,204,10,181,3,157,0,131,3,104,10,80,22,58,38,38,58,22,80,10,104,3,130,0xe">
                        <v:path o:connectlocs="6,0;8,0;9,0;10,1;11,1;12,2;13,3;13,5;14,6;13,7;13,9;12,10;11,11;10,11;9,12;8,12;6,13;5,12;4,12;3,11;2,11;1,10;0,9;0,7;0,6;0,5;0,3;1,2;2,1;3,1;4,0;5,0;6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A1FA453" w14:textId="77777777" w:rsidR="003E4459" w:rsidRDefault="00000000">
            <w:pPr>
              <w:pStyle w:val="Heading1"/>
            </w:pPr>
            <w:sdt>
              <w:sdtPr>
                <w:alias w:val="Activities:"/>
                <w:tag w:val="Activities:"/>
                <w:id w:val="-2061776476"/>
                <w:placeholder>
                  <w:docPart w:val="308BF8FBAB4748E88105E0C808579A4F"/>
                </w:placeholder>
                <w:temporary/>
                <w:showingPlcHdr/>
                <w15:appearance w15:val="hidden"/>
              </w:sdtPr>
              <w:sdtContent>
                <w:r>
                  <w:t>Activities</w:t>
                </w:r>
              </w:sdtContent>
            </w:sdt>
          </w:p>
        </w:tc>
      </w:tr>
    </w:tbl>
    <w:p w14:paraId="7B24D8FB" w14:textId="77777777" w:rsidR="003E4459" w:rsidRDefault="00000000">
      <w:pPr>
        <w:pStyle w:val="ListBullet"/>
        <w:rPr>
          <w:color w:val="4C4C4C" w:themeColor="text2" w:themeTint="BF"/>
        </w:rPr>
      </w:pPr>
      <w:r>
        <w:rPr>
          <w:color w:val="4C4C4C" w:themeColor="text2" w:themeTint="BF"/>
        </w:rPr>
        <w:t xml:space="preserve">Part-time freelancer in content writing. </w:t>
      </w:r>
    </w:p>
    <w:p w14:paraId="4FA51E3A" w14:textId="77777777" w:rsidR="003E4459" w:rsidRDefault="00000000">
      <w:pPr>
        <w:pStyle w:val="ListBullet"/>
        <w:rPr>
          <w:color w:val="4C4C4C" w:themeColor="text2" w:themeTint="BF"/>
        </w:rPr>
      </w:pPr>
      <w:r>
        <w:rPr>
          <w:color w:val="4C4C4C" w:themeColor="text2" w:themeTint="BF"/>
        </w:rPr>
        <w:t>Learning UI/UX wire framing and prototyping</w:t>
      </w:r>
    </w:p>
    <w:p w14:paraId="0C857974" w14:textId="77777777" w:rsidR="003E4459" w:rsidRDefault="00000000">
      <w:pPr>
        <w:pStyle w:val="ListBullet"/>
        <w:rPr>
          <w:color w:val="4C4C4C" w:themeColor="text2" w:themeTint="BF"/>
        </w:rPr>
      </w:pPr>
      <w:r>
        <w:rPr>
          <w:color w:val="4C4C4C" w:themeColor="text2" w:themeTint="BF"/>
        </w:rPr>
        <w:t>Peer Tutoring national and international students through online means</w:t>
      </w:r>
    </w:p>
    <w:p w14:paraId="77911D92" w14:textId="77777777" w:rsidR="003E4459" w:rsidRDefault="00000000">
      <w:pPr>
        <w:pStyle w:val="ListBullet"/>
        <w:rPr>
          <w:color w:val="4C4C4C" w:themeColor="text2" w:themeTint="BF"/>
        </w:rPr>
      </w:pPr>
      <w:r>
        <w:rPr>
          <w:color w:val="4C4C4C" w:themeColor="text2" w:themeTint="BF"/>
        </w:rPr>
        <w:t xml:space="preserve">Participating in MUN conferences </w:t>
      </w:r>
    </w:p>
    <w:sectPr w:rsidR="003E4459">
      <w:footerReference w:type="default" r:id="rId12"/>
      <w:headerReference w:type="first" r:id="rId13"/>
      <w:pgSz w:w="12240" w:h="15840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58AAD" w14:textId="77777777" w:rsidR="00BC7934" w:rsidRDefault="00BC7934">
      <w:pPr>
        <w:spacing w:after="0"/>
        <w:rPr>
          <w:color w:val="4C4C4C" w:themeColor="text2" w:themeTint="BF"/>
        </w:rPr>
      </w:pPr>
      <w:r>
        <w:rPr>
          <w:color w:val="4C4C4C" w:themeColor="text2" w:themeTint="BF"/>
        </w:rPr>
        <w:separator/>
      </w:r>
    </w:p>
  </w:endnote>
  <w:endnote w:type="continuationSeparator" w:id="0">
    <w:p w14:paraId="0239831D" w14:textId="77777777" w:rsidR="00BC7934" w:rsidRDefault="00BC7934">
      <w:pPr>
        <w:spacing w:after="0"/>
        <w:rPr>
          <w:color w:val="4C4C4C" w:themeColor="text2" w:themeTint="BF"/>
        </w:rPr>
      </w:pPr>
      <w:r>
        <w:rPr>
          <w:color w:val="4C4C4C" w:themeColor="text2" w:themeTint="BF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C4C4C" w:themeColor="text2" w:themeTint="BF"/>
      </w:rPr>
      <w:id w:val="-1046331"/>
    </w:sdtPr>
    <w:sdtContent>
      <w:p w14:paraId="4BE12E87" w14:textId="77777777" w:rsidR="003E4459" w:rsidRDefault="00000000">
        <w:pPr>
          <w:pStyle w:val="Footer"/>
          <w:rPr>
            <w:color w:val="4C4C4C" w:themeColor="text2" w:themeTint="BF"/>
          </w:rPr>
        </w:pPr>
        <w:r>
          <w:rPr>
            <w:color w:val="4C4C4C" w:themeColor="text2" w:themeTint="BF"/>
          </w:rPr>
          <w:fldChar w:fldCharType="begin"/>
        </w:r>
        <w:r>
          <w:rPr>
            <w:color w:val="4C4C4C" w:themeColor="text2" w:themeTint="BF"/>
          </w:rPr>
          <w:instrText xml:space="preserve"> PAGE   \* MERGEFORMAT </w:instrText>
        </w:r>
        <w:r>
          <w:rPr>
            <w:color w:val="4C4C4C" w:themeColor="text2" w:themeTint="BF"/>
          </w:rPr>
          <w:fldChar w:fldCharType="separate"/>
        </w:r>
        <w:r>
          <w:rPr>
            <w:color w:val="4C4C4C" w:themeColor="text2" w:themeTint="BF"/>
          </w:rPr>
          <w:t>2</w:t>
        </w:r>
        <w:r>
          <w:rPr>
            <w:color w:val="4C4C4C" w:themeColor="text2" w:themeTint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B744" w14:textId="77777777" w:rsidR="00BC7934" w:rsidRDefault="00BC7934">
      <w:pPr>
        <w:spacing w:after="0"/>
        <w:rPr>
          <w:color w:val="4C4C4C" w:themeColor="text2" w:themeTint="BF"/>
        </w:rPr>
      </w:pPr>
      <w:r>
        <w:rPr>
          <w:color w:val="4C4C4C" w:themeColor="text2" w:themeTint="BF"/>
        </w:rPr>
        <w:separator/>
      </w:r>
    </w:p>
  </w:footnote>
  <w:footnote w:type="continuationSeparator" w:id="0">
    <w:p w14:paraId="6AF297C1" w14:textId="77777777" w:rsidR="00BC7934" w:rsidRDefault="00BC7934">
      <w:pPr>
        <w:spacing w:after="0"/>
        <w:rPr>
          <w:color w:val="4C4C4C" w:themeColor="text2" w:themeTint="BF"/>
        </w:rPr>
      </w:pPr>
      <w:r>
        <w:rPr>
          <w:color w:val="4C4C4C" w:themeColor="text2" w:themeTint="BF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6DCE6" w14:textId="77777777" w:rsidR="003E4459" w:rsidRDefault="00000000">
    <w:pPr>
      <w:pStyle w:val="Header"/>
      <w:rPr>
        <w:color w:val="4C4C4C" w:themeColor="text2" w:themeTint="BF"/>
      </w:rPr>
    </w:pPr>
    <w:r>
      <w:rPr>
        <w:noProof/>
        <w:color w:val="4C4C4C" w:themeColor="text2" w:themeTint="BF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A349C79" wp14:editId="4F63BE9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rect id="Rectangle 1" o:spid="_x0000_s1026" o:spt="1" style="position:absolute;left:0pt;height:157.5pt;width:612pt;mso-position-horizontal:right;mso-position-horizontal-relative:page;mso-position-vertical:top;mso-position-vertical-relative:page;z-index:-251656192;v-text-anchor:middle;mso-width-relative:page;mso-height-relative:page;mso-width-percent:1000;" fillcolor="#F7F7F7 [3214]" filled="t" stroked="f" coordsize="21600,21600" o:gfxdata="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ViZqP&#10;0wAAAAYBAAAPAAAAAAAAAAEAIAAAACIAAABkcnMvZG93bnJldi54bWxQSwECFAAUAAAACACHTuJA&#10;2x6u6F8CAADPBAAADgAAAAAAAAABACAAAAAiAQAAZHJzL2Uyb0RvYy54bWxQSwUGAAAAAAYABgBZ&#10;AQAA8w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168E"/>
    <w:multiLevelType w:val="multilevel"/>
    <w:tmpl w:val="0E98168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D36168"/>
    <w:multiLevelType w:val="multilevel"/>
    <w:tmpl w:val="21D3616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365905332">
    <w:abstractNumId w:val="1"/>
  </w:num>
  <w:num w:numId="2" w16cid:durableId="159266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EF1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6F8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4459"/>
    <w:rsid w:val="003E5D64"/>
    <w:rsid w:val="00403149"/>
    <w:rsid w:val="004037EF"/>
    <w:rsid w:val="00405BAD"/>
    <w:rsid w:val="00406A18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4367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93EF1"/>
    <w:rsid w:val="006A4C72"/>
    <w:rsid w:val="006D65F8"/>
    <w:rsid w:val="006F4D23"/>
    <w:rsid w:val="007175B9"/>
    <w:rsid w:val="007215A9"/>
    <w:rsid w:val="007253E8"/>
    <w:rsid w:val="00730421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73EEE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097F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439F"/>
    <w:rsid w:val="00BA71B3"/>
    <w:rsid w:val="00BB34BE"/>
    <w:rsid w:val="00BC0E1A"/>
    <w:rsid w:val="00BC1472"/>
    <w:rsid w:val="00BC7934"/>
    <w:rsid w:val="00BD2DD6"/>
    <w:rsid w:val="00BD55EE"/>
    <w:rsid w:val="00C0155C"/>
    <w:rsid w:val="00C3233C"/>
    <w:rsid w:val="00C32EE3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3A5B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23749"/>
    <w:rsid w:val="00F35A06"/>
    <w:rsid w:val="00F435D3"/>
    <w:rsid w:val="00F46425"/>
    <w:rsid w:val="00F5078D"/>
    <w:rsid w:val="00F534FB"/>
    <w:rsid w:val="00F56FFE"/>
    <w:rsid w:val="00F904FC"/>
    <w:rsid w:val="00F935BF"/>
    <w:rsid w:val="00F93FCD"/>
    <w:rsid w:val="00F94EB5"/>
    <w:rsid w:val="00FA4359"/>
    <w:rsid w:val="00FA4C84"/>
    <w:rsid w:val="00FB0F18"/>
    <w:rsid w:val="00FE18B2"/>
    <w:rsid w:val="00FE7443"/>
    <w:rsid w:val="09156F10"/>
    <w:rsid w:val="21C9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C986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11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</w:pPr>
    <w:rPr>
      <w:color w:val="4C4C4C" w:themeColor="text2" w:themeTint="BF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color w:val="4C4C4C" w:themeColor="text2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Segoe UI" w:hAnsi="Segoe UI" w:cs="Segoe UI"/>
      <w:color w:val="4C4C4C" w:themeColor="text2" w:themeTint="BF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4C4C4C" w:themeColor="text2" w:themeTint="BF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color w:val="4C4C4C" w:themeColor="text2" w:themeTint="BF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color w:val="4C4C4C" w:themeColor="text2" w:themeTint="BF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  <w:color w:val="4C4C4C" w:themeColor="text2" w:themeTint="BF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/>
    </w:pPr>
    <w:rPr>
      <w:rFonts w:ascii="Segoe UI" w:hAnsi="Segoe UI" w:cs="Segoe UI"/>
      <w:color w:val="4C4C4C" w:themeColor="text2" w:themeTint="BF"/>
      <w:szCs w:val="16"/>
    </w:rPr>
  </w:style>
  <w:style w:type="character" w:styleId="Emphasis">
    <w:name w:val="Emphasis"/>
    <w:basedOn w:val="DefaultParagraphFont"/>
    <w:uiPriority w:val="11"/>
    <w:qFormat/>
    <w:rPr>
      <w:iCs/>
      <w:color w:val="4C4C4C" w:themeColor="text2" w:themeTint="BF"/>
      <w:sz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after="0"/>
    </w:pPr>
    <w:rPr>
      <w:color w:val="4C4C4C" w:themeColor="text2" w:themeTint="BF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color w:val="4C4C4C" w:themeColor="text2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color w:val="4C4C4C" w:themeColor="text2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/>
    </w:pPr>
    <w:rPr>
      <w:color w:val="4C4C4C" w:themeColor="text2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  <w:rPr>
      <w:color w:val="4C4C4C" w:themeColor="text2" w:themeTint="BF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/>
    </w:pPr>
    <w:rPr>
      <w:rFonts w:ascii="Consolas" w:hAnsi="Consolas"/>
      <w:color w:val="4C4C4C" w:themeColor="text2" w:themeTint="BF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ListBullet">
    <w:name w:val="List Bullet"/>
    <w:basedOn w:val="Normal"/>
    <w:uiPriority w:val="11"/>
    <w:qFormat/>
    <w:pPr>
      <w:numPr>
        <w:numId w:val="1"/>
      </w:numPr>
      <w:spacing w:line="259" w:lineRule="auto"/>
      <w:contextualSpacing/>
    </w:pPr>
    <w:rPr>
      <w:color w:val="4C4C4C" w:themeColor="text2" w:themeTint="BF"/>
    </w:rPr>
  </w:style>
  <w:style w:type="paragraph" w:styleId="ListNumber">
    <w:name w:val="List Number"/>
    <w:basedOn w:val="Normal"/>
    <w:uiPriority w:val="12"/>
    <w:qFormat/>
    <w:pPr>
      <w:numPr>
        <w:numId w:val="2"/>
      </w:numPr>
      <w:spacing w:line="259" w:lineRule="auto"/>
      <w:contextualSpacing/>
    </w:pPr>
    <w:rPr>
      <w:color w:val="4C4C4C" w:themeColor="text2" w:themeTint="BF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3B2245" w:themeColor="accent1" w:themeShade="80"/>
      <w:sz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after="0"/>
    </w:pPr>
    <w:rPr>
      <w:rFonts w:ascii="Consolas" w:hAnsi="Consolas"/>
      <w:color w:val="4C4C4C" w:themeColor="text2" w:themeTint="BF"/>
      <w:szCs w:val="21"/>
    </w:rPr>
  </w:style>
  <w:style w:type="paragraph" w:styleId="Subtitle">
    <w:name w:val="Subtitle"/>
    <w:basedOn w:val="Normal"/>
    <w:link w:val="SubtitleChar"/>
    <w:uiPriority w:val="2"/>
    <w:qFormat/>
    <w:pPr>
      <w:spacing w:after="0"/>
      <w:contextualSpacing/>
    </w:pPr>
    <w:rPr>
      <w:rFonts w:asciiTheme="majorHAnsi" w:eastAsiaTheme="minorEastAsia" w:hAnsiTheme="majorHAnsi"/>
      <w:b/>
      <w:caps/>
      <w:sz w:val="66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Cs w:val="18"/>
    </w:rPr>
  </w:style>
  <w:style w:type="paragraph" w:customStyle="1" w:styleId="ContactInfo">
    <w:name w:val="Contact Info"/>
    <w:basedOn w:val="Normal"/>
    <w:uiPriority w:val="3"/>
    <w:qFormat/>
    <w:pPr>
      <w:spacing w:before="40" w:after="0"/>
      <w:jc w:val="right"/>
    </w:pPr>
    <w:rPr>
      <w:color w:val="4C4C4C" w:themeColor="text2" w:themeTint="BF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aps/>
      <w:sz w:val="24"/>
      <w:szCs w:val="24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ubtitleChar">
    <w:name w:val="Subtitle Char"/>
    <w:basedOn w:val="DefaultParagraphFont"/>
    <w:link w:val="Subtitle"/>
    <w:uiPriority w:val="2"/>
    <w:qFormat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pPr>
      <w:spacing w:after="20"/>
      <w:jc w:val="center"/>
    </w:pPr>
    <w:rPr>
      <w:color w:val="4C4C4C" w:themeColor="text2" w:themeTint="BF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  <w:rPr>
      <w:color w:val="4C4C4C" w:themeColor="text2" w:themeTint="BF"/>
    </w:rPr>
  </w:style>
  <w:style w:type="character" w:customStyle="1" w:styleId="il">
    <w:name w:val="i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9F1B7D220C4ED49F98E8354924B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B267B-2FDE-4ABF-A245-B832D164ACBD}"/>
      </w:docPartPr>
      <w:docPartBody>
        <w:p w:rsidR="008B5C4F" w:rsidRDefault="00000000">
          <w:pPr>
            <w:pStyle w:val="269F1B7D220C4ED49F98E8354924BC72"/>
          </w:pPr>
          <w:r>
            <w:t>Education</w:t>
          </w:r>
        </w:p>
      </w:docPartBody>
    </w:docPart>
    <w:docPart>
      <w:docPartPr>
        <w:name w:val="3171065B07F14B0ABAA1CB73D2600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8EAA0-FCD4-44D6-BC46-15F868DD0DD0}"/>
      </w:docPartPr>
      <w:docPartBody>
        <w:p w:rsidR="008B5C4F" w:rsidRDefault="00000000">
          <w:pPr>
            <w:pStyle w:val="3171065B07F14B0ABAA1CB73D26009DD"/>
          </w:pPr>
          <w:r>
            <w:t>Skills</w:t>
          </w:r>
        </w:p>
      </w:docPartBody>
    </w:docPart>
    <w:docPart>
      <w:docPartPr>
        <w:name w:val="308BF8FBAB4748E88105E0C808579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F98FD-5A75-4434-90CD-D1F3CD12392C}"/>
      </w:docPartPr>
      <w:docPartBody>
        <w:p w:rsidR="008B5C4F" w:rsidRDefault="00000000">
          <w:pPr>
            <w:pStyle w:val="308BF8FBAB4748E88105E0C808579A4F"/>
          </w:pPr>
          <w:r>
            <w:t>Activities</w:t>
          </w:r>
        </w:p>
      </w:docPartBody>
    </w:docPart>
    <w:docPart>
      <w:docPartPr>
        <w:name w:val="845F0168D1004EE68E8F81000A199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162D4-585F-48DE-B2A3-8C899A6835B4}"/>
      </w:docPartPr>
      <w:docPartBody>
        <w:p w:rsidR="008B5C4F" w:rsidRDefault="00000000">
          <w:pPr>
            <w:pStyle w:val="845F0168D1004EE68E8F81000A199A3E"/>
          </w:pPr>
          <w:r>
            <w:t>Twitter/Blog/Portfolio</w:t>
          </w:r>
        </w:p>
      </w:docPartBody>
    </w:docPart>
    <w:docPart>
      <w:docPartPr>
        <w:name w:val="26495EE6F55045D28926BD70BCFE5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4CDB4-975A-4353-971A-1F5C36DC398E}"/>
      </w:docPartPr>
      <w:docPartBody>
        <w:p w:rsidR="008B5C4F" w:rsidRDefault="00000000">
          <w:pPr>
            <w:pStyle w:val="26495EE6F55045D28926BD70BCFE5182"/>
          </w:pPr>
          <w:r>
            <w:t>Address</w:t>
          </w:r>
        </w:p>
      </w:docPartBody>
    </w:docPart>
    <w:docPart>
      <w:docPartPr>
        <w:name w:val="F1F61FBA112B48D0942A1E29D16AA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13EDE-2955-44EC-B156-461EEF1F077F}"/>
      </w:docPartPr>
      <w:docPartBody>
        <w:p w:rsidR="008B5C4F" w:rsidRDefault="00000000">
          <w:pPr>
            <w:pStyle w:val="F1F61FBA112B48D0942A1E29D16AA13B"/>
          </w:pPr>
          <w:r>
            <w:t>Phone</w:t>
          </w:r>
        </w:p>
      </w:docPartBody>
    </w:docPart>
    <w:docPart>
      <w:docPartPr>
        <w:name w:val="711CCD8B706441358E76077C4DDD7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FD198-9466-4C33-AEC5-92D13B817A1F}"/>
      </w:docPartPr>
      <w:docPartBody>
        <w:p w:rsidR="008B5C4F" w:rsidRDefault="00000000">
          <w:pPr>
            <w:pStyle w:val="711CCD8B706441358E76077C4DDD7CA6"/>
          </w:pPr>
          <w:r>
            <w:t>Email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8F6" w:rsidRDefault="006668F6">
      <w:pPr>
        <w:spacing w:line="240" w:lineRule="auto"/>
      </w:pPr>
      <w:r>
        <w:separator/>
      </w:r>
    </w:p>
  </w:endnote>
  <w:endnote w:type="continuationSeparator" w:id="0">
    <w:p w:rsidR="006668F6" w:rsidRDefault="006668F6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8F6" w:rsidRDefault="006668F6">
      <w:pPr>
        <w:spacing w:after="0"/>
      </w:pPr>
      <w:r>
        <w:separator/>
      </w:r>
    </w:p>
  </w:footnote>
  <w:footnote w:type="continuationSeparator" w:id="0">
    <w:p w:rsidR="006668F6" w:rsidRDefault="006668F6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B91"/>
    <w:rsid w:val="006668F6"/>
    <w:rsid w:val="008B5C4F"/>
    <w:rsid w:val="00D2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9F1B7D220C4ED49F98E8354924BC72">
    <w:name w:val="269F1B7D220C4ED49F98E8354924BC72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11"/>
    <w:qFormat/>
    <w:rPr>
      <w:iCs/>
      <w:color w:val="657C9C" w:themeColor="text2" w:themeTint="BF"/>
      <w:sz w:val="26"/>
    </w:rPr>
  </w:style>
  <w:style w:type="paragraph" w:customStyle="1" w:styleId="3171065B07F14B0ABAA1CB73D26009DD">
    <w:name w:val="3171065B07F14B0ABAA1CB73D26009DD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308BF8FBAB4748E88105E0C808579A4F">
    <w:name w:val="308BF8FBAB4748E88105E0C808579A4F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845F0168D1004EE68E8F81000A199A3E">
    <w:name w:val="845F0168D1004EE68E8F81000A199A3E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26495EE6F55045D28926BD70BCFE5182">
    <w:name w:val="26495EE6F55045D28926BD70BCFE5182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F1F61FBA112B48D0942A1E29D16AA13B">
    <w:name w:val="F1F61FBA112B48D0942A1E29D16AA13B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711CCD8B706441358E76077C4DDD7CA6">
    <w:name w:val="711CCD8B706441358E76077C4DDD7CA6"/>
    <w:qFormat/>
    <w:pPr>
      <w:spacing w:after="160" w:line="259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Flat # 27, Amina Apt, Block ‘M’, North Nazimabad</CompanyAddress>
  <CompanyPhone>03332879317</CompanyPhone>
  <CompanyFax/>
  <CompanyEmail>nabihaabid1000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</Template>
  <TotalTime>0</TotalTime>
  <Pages>1</Pages>
  <Words>233</Words>
  <Characters>1330</Characters>
  <Application>Microsoft Office Word</Application>
  <DocSecurity>0</DocSecurity>
  <Lines>11</Lines>
  <Paragraphs>3</Paragraphs>
  <ScaleCrop>false</ScaleCrop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2023-05-18T20:10:00Z</dcterms:created>
  <dcterms:modified xsi:type="dcterms:W3CDTF">2023-05-18T20:10:00Z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1c251113-b242-4415-8e05-679e45379afe</vt:lpwstr>
  </property>
  <property fmtid="{D5CDD505-2E9C-101B-9397-08002B2CF9AE}" pid="4" name="KSOProductBuildVer">
    <vt:lpwstr>1033-11.2.0.11516</vt:lpwstr>
  </property>
  <property fmtid="{D5CDD505-2E9C-101B-9397-08002B2CF9AE}" pid="5" name="ICV">
    <vt:lpwstr>E2F9016F39C84295A25D21D47593611E</vt:lpwstr>
  </property>
</Properties>
</file>